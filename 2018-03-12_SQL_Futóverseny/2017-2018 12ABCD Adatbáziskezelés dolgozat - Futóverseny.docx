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2C" w:rsidRPr="00EA0A2F" w:rsidRDefault="00667691" w:rsidP="00EA0A2F">
      <w:pPr>
        <w:pBdr>
          <w:bottom w:val="single" w:sz="4" w:space="1" w:color="auto"/>
        </w:pBdr>
        <w:tabs>
          <w:tab w:val="center" w:pos="4820"/>
          <w:tab w:val="right" w:pos="9638"/>
        </w:tabs>
        <w:spacing w:after="0"/>
        <w:rPr>
          <w:sz w:val="28"/>
        </w:rPr>
      </w:pPr>
      <w:r>
        <w:rPr>
          <w:sz w:val="28"/>
        </w:rPr>
        <w:t>12</w:t>
      </w:r>
      <w:r w:rsidR="0003152C" w:rsidRPr="0003152C">
        <w:rPr>
          <w:sz w:val="28"/>
        </w:rPr>
        <w:t>A</w:t>
      </w:r>
      <w:r w:rsidR="0003152C" w:rsidRPr="0003152C">
        <w:rPr>
          <w:sz w:val="28"/>
        </w:rPr>
        <w:tab/>
      </w:r>
      <w:r w:rsidR="0003152C" w:rsidRPr="004A5370">
        <w:rPr>
          <w:b/>
          <w:sz w:val="36"/>
        </w:rPr>
        <w:t>Dolgozat</w:t>
      </w:r>
      <w:r w:rsidR="00EA0A2F">
        <w:rPr>
          <w:b/>
          <w:sz w:val="36"/>
        </w:rPr>
        <w:t xml:space="preserve"> - </w:t>
      </w:r>
      <w:r w:rsidR="00EA0A2F">
        <w:rPr>
          <w:sz w:val="32"/>
        </w:rPr>
        <w:t>Adatbázis kezelés - Futóverseny</w:t>
      </w:r>
      <w:r w:rsidR="00EA0A2F">
        <w:rPr>
          <w:rStyle w:val="Lbjegyzet-hivatkozs"/>
          <w:sz w:val="32"/>
        </w:rPr>
        <w:footnoteReference w:id="1"/>
      </w:r>
      <w:r w:rsidR="0003152C" w:rsidRPr="0003152C">
        <w:rPr>
          <w:sz w:val="28"/>
        </w:rPr>
        <w:tab/>
      </w:r>
      <w:r w:rsidR="0003152C" w:rsidRPr="0003152C">
        <w:rPr>
          <w:sz w:val="28"/>
        </w:rPr>
        <w:fldChar w:fldCharType="begin"/>
      </w:r>
      <w:r w:rsidR="0003152C" w:rsidRPr="0003152C">
        <w:rPr>
          <w:sz w:val="28"/>
        </w:rPr>
        <w:instrText xml:space="preserve"> DATE   \* MERGEFORMAT </w:instrText>
      </w:r>
      <w:r w:rsidR="0003152C" w:rsidRPr="0003152C">
        <w:rPr>
          <w:sz w:val="28"/>
        </w:rPr>
        <w:fldChar w:fldCharType="separate"/>
      </w:r>
      <w:r w:rsidR="00EA0A2F">
        <w:rPr>
          <w:noProof/>
          <w:sz w:val="28"/>
        </w:rPr>
        <w:t>2017. 11. 20.</w:t>
      </w:r>
      <w:r w:rsidR="0003152C" w:rsidRPr="0003152C">
        <w:rPr>
          <w:sz w:val="28"/>
        </w:rPr>
        <w:fldChar w:fldCharType="end"/>
      </w:r>
    </w:p>
    <w:p w:rsidR="00EA0A2F" w:rsidRDefault="00EC65CC" w:rsidP="00EA0A2F">
      <w:pPr>
        <w:spacing w:before="120" w:after="0"/>
        <w:jc w:val="both"/>
        <w:rPr>
          <w:i/>
          <w:sz w:val="22"/>
        </w:rPr>
      </w:pPr>
      <w:r w:rsidRPr="00EC65CC">
        <w:rPr>
          <w:sz w:val="22"/>
        </w:rPr>
        <w:t xml:space="preserve">A következő feladatokat megoldó SQL parancsokat </w:t>
      </w:r>
      <w:proofErr w:type="spellStart"/>
      <w:r w:rsidRPr="00EC65CC">
        <w:rPr>
          <w:sz w:val="22"/>
        </w:rPr>
        <w:t>rögzítsd</w:t>
      </w:r>
      <w:proofErr w:type="spellEnd"/>
      <w:r w:rsidRPr="00EC65CC">
        <w:rPr>
          <w:sz w:val="22"/>
        </w:rPr>
        <w:t xml:space="preserve"> a </w:t>
      </w:r>
      <w:proofErr w:type="spellStart"/>
      <w:r w:rsidRPr="00EC65CC">
        <w:rPr>
          <w:i/>
          <w:sz w:val="22"/>
        </w:rPr>
        <w:t>megoldások</w:t>
      </w:r>
      <w:proofErr w:type="gramStart"/>
      <w:r w:rsidRPr="00EC65CC">
        <w:rPr>
          <w:i/>
          <w:sz w:val="22"/>
        </w:rPr>
        <w:t>.sql</w:t>
      </w:r>
      <w:proofErr w:type="spellEnd"/>
      <w:proofErr w:type="gramEnd"/>
      <w:r w:rsidRPr="00EC65CC">
        <w:rPr>
          <w:sz w:val="22"/>
        </w:rPr>
        <w:t xml:space="preserve"> állományban a feladatok végén zárójelben jelölt sor alá! A javítás során csak ennek az állománynak a tartalmát értékelik. Ügyelj arra, hogy a lekérdezésekben pontosan a kívánt mezők szerepeljenek, felesleges mezőt ne jeleníts meg! </w:t>
      </w:r>
      <w:r w:rsidRPr="00EC65CC">
        <w:rPr>
          <w:i/>
          <w:sz w:val="22"/>
        </w:rPr>
        <w:t xml:space="preserve">Megjegyzésbe írd bele a neved, osztályod, a mai napi dátumot, gépszámodat! </w:t>
      </w:r>
      <w:r w:rsidR="00F87FB4" w:rsidRPr="00EC65CC">
        <w:rPr>
          <w:i/>
          <w:sz w:val="22"/>
        </w:rPr>
        <w:t xml:space="preserve">Nem kell </w:t>
      </w:r>
      <w:proofErr w:type="spellStart"/>
      <w:r w:rsidR="00F87FB4" w:rsidRPr="00EC65CC">
        <w:rPr>
          <w:i/>
          <w:sz w:val="22"/>
        </w:rPr>
        <w:t>sql</w:t>
      </w:r>
      <w:proofErr w:type="spellEnd"/>
      <w:r w:rsidR="00F87FB4" w:rsidRPr="00EC65CC">
        <w:rPr>
          <w:i/>
          <w:sz w:val="22"/>
        </w:rPr>
        <w:t xml:space="preserve"> kód az importáló feladatokhoz! /</w:t>
      </w:r>
      <w:r>
        <w:rPr>
          <w:i/>
          <w:sz w:val="22"/>
        </w:rPr>
        <w:t>2</w:t>
      </w:r>
      <w:proofErr w:type="gramStart"/>
      <w:r w:rsidR="0043182F">
        <w:rPr>
          <w:i/>
          <w:sz w:val="22"/>
        </w:rPr>
        <w:t>.</w:t>
      </w:r>
      <w:r w:rsidR="00F87FB4" w:rsidRPr="00EC65CC">
        <w:rPr>
          <w:i/>
          <w:sz w:val="22"/>
        </w:rPr>
        <w:t>,</w:t>
      </w:r>
      <w:proofErr w:type="gramEnd"/>
      <w:r>
        <w:rPr>
          <w:i/>
          <w:sz w:val="22"/>
        </w:rPr>
        <w:t xml:space="preserve"> 3</w:t>
      </w:r>
      <w:r w:rsidR="0043182F">
        <w:rPr>
          <w:i/>
          <w:sz w:val="22"/>
        </w:rPr>
        <w:t>.</w:t>
      </w:r>
      <w:r>
        <w:rPr>
          <w:i/>
          <w:sz w:val="22"/>
        </w:rPr>
        <w:t>, 11</w:t>
      </w:r>
      <w:r w:rsidR="0043182F">
        <w:rPr>
          <w:i/>
          <w:sz w:val="22"/>
        </w:rPr>
        <w:t>. feladatok</w:t>
      </w:r>
      <w:r w:rsidR="00F87FB4" w:rsidRPr="00EC65CC">
        <w:rPr>
          <w:i/>
          <w:sz w:val="22"/>
        </w:rPr>
        <w:t>/</w:t>
      </w:r>
    </w:p>
    <w:p w:rsidR="00EA0A2F" w:rsidRPr="00EC65CC" w:rsidRDefault="00EA0A2F" w:rsidP="00EA0A2F">
      <w:pPr>
        <w:spacing w:after="0"/>
        <w:jc w:val="center"/>
        <w:rPr>
          <w:i/>
          <w:sz w:val="22"/>
        </w:rPr>
      </w:pPr>
      <w:r>
        <w:rPr>
          <w:i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5pt;height:147.35pt">
            <v:imagedata r:id="rId8" o:title="2017-2018 Futóverseny - Kapcsolatok"/>
          </v:shape>
        </w:pict>
      </w:r>
    </w:p>
    <w:p w:rsidR="0003152C" w:rsidRPr="00EA0A2F" w:rsidRDefault="00F87FB4" w:rsidP="00EA0A2F">
      <w:pPr>
        <w:pStyle w:val="Cmsor1"/>
        <w:spacing w:before="0"/>
        <w:rPr>
          <w:sz w:val="28"/>
        </w:rPr>
      </w:pPr>
      <w:r w:rsidRPr="00EA0A2F">
        <w:rPr>
          <w:sz w:val="28"/>
        </w:rPr>
        <w:t>Előkészítés</w:t>
      </w:r>
    </w:p>
    <w:p w:rsidR="00EC65CC" w:rsidRPr="00EA0A2F" w:rsidRDefault="00EC65CC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 xml:space="preserve">Hozz létre egy adatbázist </w:t>
      </w:r>
      <w:r w:rsidRPr="00EA0A2F">
        <w:rPr>
          <w:b/>
          <w:sz w:val="22"/>
        </w:rPr>
        <w:t>futóverseny</w:t>
      </w:r>
      <w:r w:rsidRPr="00EA0A2F">
        <w:rPr>
          <w:sz w:val="22"/>
        </w:rPr>
        <w:t xml:space="preserve"> néven!</w:t>
      </w:r>
      <w:bookmarkStart w:id="0" w:name="_GoBack"/>
      <w:bookmarkEnd w:id="0"/>
      <w:r w:rsidRPr="00EA0A2F">
        <w:rPr>
          <w:sz w:val="22"/>
        </w:rPr>
        <w:t xml:space="preserve"> </w:t>
      </w:r>
      <w:r w:rsidRPr="00EA0A2F">
        <w:rPr>
          <w:sz w:val="22"/>
        </w:rPr>
        <w:tab/>
      </w:r>
      <w:r w:rsidRPr="00EA0A2F">
        <w:rPr>
          <w:b/>
          <w:sz w:val="22"/>
        </w:rPr>
        <w:t>1p</w:t>
      </w:r>
    </w:p>
    <w:p w:rsidR="00EC65CC" w:rsidRPr="00EA0A2F" w:rsidRDefault="00667691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 xml:space="preserve">Importáld be a mellékelt </w:t>
      </w:r>
      <w:r w:rsidR="00EC65CC" w:rsidRPr="00EA0A2F">
        <w:rPr>
          <w:b/>
          <w:sz w:val="22"/>
        </w:rPr>
        <w:t>2017</w:t>
      </w:r>
      <w:r w:rsidRPr="00EA0A2F">
        <w:rPr>
          <w:b/>
          <w:sz w:val="22"/>
        </w:rPr>
        <w:t>-201</w:t>
      </w:r>
      <w:r w:rsidR="00EC65CC" w:rsidRPr="00EA0A2F">
        <w:rPr>
          <w:b/>
          <w:sz w:val="22"/>
        </w:rPr>
        <w:t>8</w:t>
      </w:r>
      <w:r w:rsidRPr="00EA0A2F">
        <w:rPr>
          <w:b/>
          <w:sz w:val="22"/>
        </w:rPr>
        <w:t xml:space="preserve"> Futóverseny - </w:t>
      </w:r>
      <w:proofErr w:type="spellStart"/>
      <w:r w:rsidR="00EC65CC" w:rsidRPr="00EA0A2F">
        <w:rPr>
          <w:b/>
          <w:sz w:val="22"/>
        </w:rPr>
        <w:t>Táblák</w:t>
      </w:r>
      <w:proofErr w:type="gramStart"/>
      <w:r w:rsidRPr="00EA0A2F">
        <w:rPr>
          <w:b/>
          <w:sz w:val="22"/>
        </w:rPr>
        <w:t>.sql</w:t>
      </w:r>
      <w:proofErr w:type="spellEnd"/>
      <w:proofErr w:type="gramEnd"/>
      <w:r w:rsidRPr="00EA0A2F">
        <w:rPr>
          <w:sz w:val="22"/>
        </w:rPr>
        <w:t xml:space="preserve"> </w:t>
      </w:r>
      <w:r w:rsidR="00EC65CC" w:rsidRPr="00EA0A2F">
        <w:rPr>
          <w:sz w:val="22"/>
        </w:rPr>
        <w:t xml:space="preserve">és </w:t>
      </w:r>
      <w:r w:rsidR="00EC65CC" w:rsidRPr="00EA0A2F">
        <w:rPr>
          <w:b/>
          <w:sz w:val="22"/>
        </w:rPr>
        <w:t xml:space="preserve">2017-2018 Futóverseny - </w:t>
      </w:r>
      <w:proofErr w:type="spellStart"/>
      <w:r w:rsidR="00EC65CC" w:rsidRPr="00EA0A2F">
        <w:rPr>
          <w:b/>
          <w:sz w:val="22"/>
        </w:rPr>
        <w:t>Adatok.sql</w:t>
      </w:r>
      <w:proofErr w:type="spellEnd"/>
      <w:r w:rsidR="00EC65CC" w:rsidRPr="00EA0A2F">
        <w:rPr>
          <w:sz w:val="22"/>
        </w:rPr>
        <w:t xml:space="preserve"> </w:t>
      </w:r>
      <w:r w:rsidRPr="00EA0A2F">
        <w:rPr>
          <w:sz w:val="22"/>
        </w:rPr>
        <w:t>elnevezésű állomány</w:t>
      </w:r>
      <w:r w:rsidR="00EC65CC" w:rsidRPr="00EA0A2F">
        <w:rPr>
          <w:sz w:val="22"/>
        </w:rPr>
        <w:t>oka</w:t>
      </w:r>
      <w:r w:rsidRPr="00EA0A2F">
        <w:rPr>
          <w:sz w:val="22"/>
        </w:rPr>
        <w:t>t!</w:t>
      </w:r>
    </w:p>
    <w:p w:rsidR="00A95097" w:rsidRPr="00EA0A2F" w:rsidRDefault="00667691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 xml:space="preserve">Importáld be az ország táblát, az </w:t>
      </w:r>
      <w:r w:rsidRPr="00EA0A2F">
        <w:rPr>
          <w:b/>
          <w:sz w:val="22"/>
        </w:rPr>
        <w:t>201</w:t>
      </w:r>
      <w:r w:rsidR="00EC65CC" w:rsidRPr="00EA0A2F">
        <w:rPr>
          <w:b/>
          <w:sz w:val="22"/>
        </w:rPr>
        <w:t>7</w:t>
      </w:r>
      <w:r w:rsidRPr="00EA0A2F">
        <w:rPr>
          <w:b/>
          <w:sz w:val="22"/>
        </w:rPr>
        <w:t>-201</w:t>
      </w:r>
      <w:r w:rsidR="00EC65CC" w:rsidRPr="00EA0A2F">
        <w:rPr>
          <w:b/>
          <w:sz w:val="22"/>
        </w:rPr>
        <w:t>8</w:t>
      </w:r>
      <w:r w:rsidRPr="00EA0A2F">
        <w:rPr>
          <w:b/>
          <w:sz w:val="22"/>
        </w:rPr>
        <w:t xml:space="preserve"> Futóverseny - országok</w:t>
      </w:r>
      <w:proofErr w:type="gramStart"/>
      <w:r w:rsidRPr="00EA0A2F">
        <w:rPr>
          <w:b/>
          <w:sz w:val="22"/>
        </w:rPr>
        <w:t>.csv</w:t>
      </w:r>
      <w:proofErr w:type="gramEnd"/>
      <w:r w:rsidRPr="00EA0A2F">
        <w:rPr>
          <w:sz w:val="22"/>
        </w:rPr>
        <w:t xml:space="preserve"> UTF-8 </w:t>
      </w:r>
      <w:proofErr w:type="spellStart"/>
      <w:r w:rsidRPr="00EA0A2F">
        <w:rPr>
          <w:sz w:val="22"/>
        </w:rPr>
        <w:t>kódolású</w:t>
      </w:r>
      <w:proofErr w:type="spellEnd"/>
      <w:r w:rsidRPr="00EA0A2F">
        <w:rPr>
          <w:sz w:val="22"/>
        </w:rPr>
        <w:t xml:space="preserve"> állományból!</w:t>
      </w:r>
    </w:p>
    <w:p w:rsidR="00A95097" w:rsidRPr="00EA0A2F" w:rsidRDefault="00667691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>Kapcsold össze az eredmény táblát az ország táblával</w:t>
      </w:r>
      <w:r w:rsidR="00530472" w:rsidRPr="00EA0A2F">
        <w:rPr>
          <w:sz w:val="22"/>
        </w:rPr>
        <w:t xml:space="preserve"> a megfelelő mezőkön keresztül!</w:t>
      </w:r>
      <w:r w:rsidR="00530472" w:rsidRPr="00EA0A2F">
        <w:rPr>
          <w:sz w:val="22"/>
        </w:rPr>
        <w:br/>
        <w:t>Hozd létre a hiányzó elsődleges kulcsokat!</w:t>
      </w:r>
      <w:r w:rsidR="00A95097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A95097" w:rsidRPr="00EA0A2F">
        <w:rPr>
          <w:b/>
          <w:sz w:val="22"/>
        </w:rPr>
        <w:t>p</w:t>
      </w:r>
    </w:p>
    <w:p w:rsidR="00A76CFE" w:rsidRPr="00EA0A2F" w:rsidRDefault="00F87FB4" w:rsidP="00EA0A2F">
      <w:pPr>
        <w:pStyle w:val="Cmsor1"/>
        <w:tabs>
          <w:tab w:val="right" w:pos="9638"/>
        </w:tabs>
        <w:spacing w:before="0"/>
        <w:rPr>
          <w:b/>
          <w:sz w:val="28"/>
        </w:rPr>
      </w:pPr>
      <w:r w:rsidRPr="00EA0A2F">
        <w:rPr>
          <w:sz w:val="28"/>
        </w:rPr>
        <w:t>Lekérdezések</w:t>
      </w:r>
    </w:p>
    <w:p w:rsidR="009E69D6" w:rsidRPr="00EA0A2F" w:rsidRDefault="00F87FB4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>Í</w:t>
      </w:r>
      <w:r w:rsidR="009E69D6" w:rsidRPr="00EA0A2F">
        <w:rPr>
          <w:sz w:val="22"/>
        </w:rPr>
        <w:t>rd ki, hány éves a legidősebb versenyző!</w:t>
      </w:r>
      <w:r w:rsidR="009E69D6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9E69D6" w:rsidRPr="00EA0A2F">
        <w:rPr>
          <w:b/>
          <w:sz w:val="22"/>
        </w:rPr>
        <w:t>p</w:t>
      </w:r>
    </w:p>
    <w:p w:rsidR="00A95097" w:rsidRPr="00EA0A2F" w:rsidRDefault="00F87FB4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proofErr w:type="spellStart"/>
      <w:r w:rsidRPr="00EA0A2F">
        <w:rPr>
          <w:sz w:val="22"/>
        </w:rPr>
        <w:t>Listázd</w:t>
      </w:r>
      <w:proofErr w:type="spellEnd"/>
      <w:r w:rsidRPr="00EA0A2F">
        <w:rPr>
          <w:sz w:val="22"/>
        </w:rPr>
        <w:t xml:space="preserve"> ki </w:t>
      </w:r>
      <w:r w:rsidR="00667691" w:rsidRPr="00EA0A2F">
        <w:rPr>
          <w:sz w:val="22"/>
        </w:rPr>
        <w:t>a versenyszámban befutó, nem budapesti női futók helyezését, rajtszámát és lakhelyét, helyezés szerinti növekvő sorrendben!</w:t>
      </w:r>
      <w:r w:rsidR="00A95097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A95097" w:rsidRPr="00EA0A2F">
        <w:rPr>
          <w:b/>
          <w:sz w:val="22"/>
        </w:rPr>
        <w:t>p</w:t>
      </w:r>
    </w:p>
    <w:p w:rsidR="00A95097" w:rsidRPr="00EA0A2F" w:rsidRDefault="00F87FB4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proofErr w:type="spellStart"/>
      <w:r w:rsidRPr="00EA0A2F">
        <w:rPr>
          <w:sz w:val="22"/>
        </w:rPr>
        <w:t>Listázd</w:t>
      </w:r>
      <w:proofErr w:type="spellEnd"/>
      <w:r w:rsidRPr="00EA0A2F">
        <w:rPr>
          <w:sz w:val="22"/>
        </w:rPr>
        <w:t xml:space="preserve"> ki </w:t>
      </w:r>
      <w:r w:rsidR="00A76CFE" w:rsidRPr="00EA0A2F">
        <w:rPr>
          <w:sz w:val="22"/>
        </w:rPr>
        <w:t xml:space="preserve">azon versenyzők </w:t>
      </w:r>
      <w:r w:rsidR="009D74BD" w:rsidRPr="00EA0A2F">
        <w:rPr>
          <w:sz w:val="22"/>
        </w:rPr>
        <w:t>rajtszámát,</w:t>
      </w:r>
      <w:r w:rsidR="00A76CFE" w:rsidRPr="00EA0A2F">
        <w:rPr>
          <w:sz w:val="22"/>
        </w:rPr>
        <w:t xml:space="preserve"> akik Magyarországról versenyeznek, de nem adtak meg települést.</w:t>
      </w:r>
      <w:r w:rsidR="00A95097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A95097" w:rsidRPr="00EA0A2F">
        <w:rPr>
          <w:b/>
          <w:sz w:val="22"/>
        </w:rPr>
        <w:t>p</w:t>
      </w:r>
    </w:p>
    <w:p w:rsidR="00A95097" w:rsidRPr="00EA0A2F" w:rsidRDefault="00F87FB4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>Írd ki</w:t>
      </w:r>
      <w:r w:rsidR="00A76CFE" w:rsidRPr="00EA0A2F">
        <w:rPr>
          <w:sz w:val="22"/>
        </w:rPr>
        <w:t xml:space="preserve"> melyik országból hányan versenyeztek, létszám szerint csökkenő sorrendben!</w:t>
      </w:r>
      <w:r w:rsidR="009E69D6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A95097" w:rsidRPr="00EA0A2F">
        <w:rPr>
          <w:b/>
          <w:sz w:val="22"/>
        </w:rPr>
        <w:t>p</w:t>
      </w:r>
    </w:p>
    <w:p w:rsidR="00A95097" w:rsidRPr="00EA0A2F" w:rsidRDefault="0067539A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 xml:space="preserve">Írd ki kategóriánként, hány fő teljesített </w:t>
      </w:r>
      <w:r w:rsidR="009D74BD" w:rsidRPr="00EA0A2F">
        <w:rPr>
          <w:sz w:val="22"/>
        </w:rPr>
        <w:t xml:space="preserve">az összes versenyző </w:t>
      </w:r>
      <w:r w:rsidRPr="00EA0A2F">
        <w:rPr>
          <w:sz w:val="22"/>
        </w:rPr>
        <w:t>átlag</w:t>
      </w:r>
      <w:r w:rsidR="009D74BD" w:rsidRPr="00EA0A2F">
        <w:rPr>
          <w:sz w:val="22"/>
        </w:rPr>
        <w:t>a</w:t>
      </w:r>
      <w:r w:rsidRPr="00EA0A2F">
        <w:rPr>
          <w:sz w:val="22"/>
        </w:rPr>
        <w:t xml:space="preserve"> felett (idő alapján)!</w:t>
      </w:r>
      <w:r w:rsidR="00A95097" w:rsidRPr="00EA0A2F">
        <w:rPr>
          <w:sz w:val="22"/>
        </w:rPr>
        <w:tab/>
      </w:r>
      <w:r w:rsidR="009715E4" w:rsidRPr="00EA0A2F">
        <w:rPr>
          <w:b/>
          <w:sz w:val="22"/>
        </w:rPr>
        <w:t>2</w:t>
      </w:r>
      <w:r w:rsidR="00A95097" w:rsidRPr="00EA0A2F">
        <w:rPr>
          <w:b/>
          <w:sz w:val="22"/>
        </w:rPr>
        <w:t>p</w:t>
      </w:r>
    </w:p>
    <w:p w:rsidR="00DA7299" w:rsidRPr="00EA0A2F" w:rsidRDefault="00DA7299" w:rsidP="00EA0A2F">
      <w:pPr>
        <w:pStyle w:val="Cmsor1"/>
        <w:tabs>
          <w:tab w:val="right" w:pos="9638"/>
        </w:tabs>
        <w:spacing w:before="0"/>
        <w:rPr>
          <w:sz w:val="28"/>
        </w:rPr>
      </w:pPr>
      <w:r w:rsidRPr="00EA0A2F">
        <w:rPr>
          <w:sz w:val="28"/>
        </w:rPr>
        <w:t>Bővítés</w:t>
      </w:r>
    </w:p>
    <w:p w:rsidR="009E69D6" w:rsidRPr="00EA0A2F" w:rsidRDefault="00DA7299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proofErr w:type="spellStart"/>
      <w:r w:rsidRPr="00EA0A2F">
        <w:rPr>
          <w:sz w:val="22"/>
        </w:rPr>
        <w:t>Bővítsd</w:t>
      </w:r>
      <w:proofErr w:type="spellEnd"/>
      <w:r w:rsidRPr="00EA0A2F">
        <w:rPr>
          <w:sz w:val="22"/>
        </w:rPr>
        <w:t xml:space="preserve"> ki az eredmény táblát egy név mezővel!</w:t>
      </w:r>
      <w:r w:rsidRPr="00EA0A2F">
        <w:rPr>
          <w:sz w:val="22"/>
        </w:rPr>
        <w:tab/>
      </w:r>
      <w:r w:rsidRPr="00EA0A2F">
        <w:rPr>
          <w:b/>
          <w:sz w:val="22"/>
        </w:rPr>
        <w:t>1p</w:t>
      </w:r>
    </w:p>
    <w:p w:rsidR="00DA7299" w:rsidRPr="00EA0A2F" w:rsidRDefault="00EC65CC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b/>
          <w:sz w:val="22"/>
        </w:rPr>
        <w:t>2017</w:t>
      </w:r>
      <w:r w:rsidR="00DA7299" w:rsidRPr="00EA0A2F">
        <w:rPr>
          <w:b/>
          <w:sz w:val="22"/>
        </w:rPr>
        <w:t>-201</w:t>
      </w:r>
      <w:r w:rsidRPr="00EA0A2F">
        <w:rPr>
          <w:b/>
          <w:sz w:val="22"/>
        </w:rPr>
        <w:t>8</w:t>
      </w:r>
      <w:r w:rsidR="00DA7299" w:rsidRPr="00EA0A2F">
        <w:rPr>
          <w:b/>
          <w:sz w:val="22"/>
        </w:rPr>
        <w:t xml:space="preserve"> Futóverseny - nevek.csv </w:t>
      </w:r>
      <w:r w:rsidR="00DA7299" w:rsidRPr="00EA0A2F">
        <w:rPr>
          <w:sz w:val="22"/>
        </w:rPr>
        <w:t>állományból hozz létre egy segéd táblát</w:t>
      </w:r>
      <w:r w:rsidR="00DA7299" w:rsidRPr="00EA0A2F">
        <w:rPr>
          <w:b/>
          <w:sz w:val="22"/>
        </w:rPr>
        <w:t>!</w:t>
      </w:r>
    </w:p>
    <w:p w:rsidR="00DA7299" w:rsidRPr="00EA0A2F" w:rsidRDefault="00DA7299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 xml:space="preserve">A segéd táblából </w:t>
      </w:r>
      <w:r w:rsidR="009715E4" w:rsidRPr="00EA0A2F">
        <w:rPr>
          <w:sz w:val="22"/>
        </w:rPr>
        <w:t xml:space="preserve">frissítő </w:t>
      </w:r>
      <w:r w:rsidRPr="00EA0A2F">
        <w:rPr>
          <w:sz w:val="22"/>
        </w:rPr>
        <w:t>lekérdezéssel írd át a megfelelő neveket az eredmény tábla név oszlopába!</w:t>
      </w:r>
      <w:r w:rsidRPr="00EA0A2F">
        <w:rPr>
          <w:sz w:val="22"/>
        </w:rPr>
        <w:tab/>
      </w:r>
      <w:r w:rsidR="009715E4" w:rsidRPr="00EA0A2F">
        <w:rPr>
          <w:b/>
          <w:sz w:val="22"/>
        </w:rPr>
        <w:t>3</w:t>
      </w:r>
      <w:r w:rsidRPr="00EA0A2F">
        <w:rPr>
          <w:b/>
          <w:sz w:val="22"/>
        </w:rPr>
        <w:t>p</w:t>
      </w:r>
    </w:p>
    <w:p w:rsidR="009715E4" w:rsidRPr="00EA0A2F" w:rsidRDefault="009715E4" w:rsidP="00EA0A2F">
      <w:pPr>
        <w:pStyle w:val="Listaszerbekezds"/>
        <w:numPr>
          <w:ilvl w:val="0"/>
          <w:numId w:val="1"/>
        </w:numPr>
        <w:tabs>
          <w:tab w:val="right" w:pos="9638"/>
        </w:tabs>
        <w:rPr>
          <w:b/>
          <w:sz w:val="22"/>
        </w:rPr>
      </w:pPr>
      <w:r w:rsidRPr="00EA0A2F">
        <w:rPr>
          <w:sz w:val="22"/>
        </w:rPr>
        <w:t>Töröld ki a 91. helyezés</w:t>
      </w:r>
      <w:r w:rsidR="00F87FB4" w:rsidRPr="00EA0A2F">
        <w:rPr>
          <w:sz w:val="22"/>
        </w:rPr>
        <w:t xml:space="preserve"> sorát az adatbázisból!</w:t>
      </w:r>
      <w:r w:rsidR="00F87FB4" w:rsidRPr="00EA0A2F">
        <w:rPr>
          <w:sz w:val="22"/>
        </w:rPr>
        <w:tab/>
      </w:r>
      <w:r w:rsidR="00F87FB4" w:rsidRPr="00EA0A2F">
        <w:rPr>
          <w:b/>
          <w:sz w:val="22"/>
        </w:rPr>
        <w:t>1p</w:t>
      </w:r>
    </w:p>
    <w:p w:rsidR="00A95097" w:rsidRPr="00EA0A2F" w:rsidRDefault="00A95097" w:rsidP="00EA0A2F">
      <w:pPr>
        <w:tabs>
          <w:tab w:val="right" w:pos="9638"/>
        </w:tabs>
        <w:rPr>
          <w:sz w:val="22"/>
        </w:rPr>
      </w:pPr>
      <w:r w:rsidRPr="00EA0A2F">
        <w:rPr>
          <w:sz w:val="22"/>
        </w:rPr>
        <w:t>Töltsd fel a kész feladatot moodleba, határidőre!</w:t>
      </w:r>
      <w:r w:rsidRPr="00EA0A2F">
        <w:rPr>
          <w:sz w:val="22"/>
        </w:rPr>
        <w:tab/>
      </w:r>
    </w:p>
    <w:p w:rsidR="00A95097" w:rsidRPr="00EA0A2F" w:rsidRDefault="0043182F" w:rsidP="00EA0A2F">
      <w:pPr>
        <w:pBdr>
          <w:top w:val="single" w:sz="4" w:space="1" w:color="auto"/>
        </w:pBdr>
        <w:tabs>
          <w:tab w:val="right" w:pos="9638"/>
        </w:tabs>
        <w:rPr>
          <w:b/>
          <w:sz w:val="22"/>
        </w:rPr>
      </w:pPr>
      <w:r w:rsidRPr="00EA0A2F">
        <w:rPr>
          <w:b/>
          <w:sz w:val="22"/>
        </w:rPr>
        <w:t>Összesen</w:t>
      </w:r>
      <w:r w:rsidRPr="00EA0A2F">
        <w:rPr>
          <w:b/>
          <w:sz w:val="22"/>
        </w:rPr>
        <w:tab/>
        <w:t>18</w:t>
      </w:r>
      <w:r w:rsidR="00A95097" w:rsidRPr="00EA0A2F">
        <w:rPr>
          <w:b/>
          <w:sz w:val="22"/>
        </w:rPr>
        <w:t>p</w:t>
      </w:r>
    </w:p>
    <w:p w:rsidR="00A95097" w:rsidRDefault="00EA0A2F" w:rsidP="009E69D6">
      <w:pPr>
        <w:pStyle w:val="Cmsor1"/>
      </w:pPr>
      <w:r>
        <w:t>Dolgozaton túl: n</w:t>
      </w:r>
      <w:r w:rsidR="009E69D6">
        <w:t xml:space="preserve">ehéz feladatok </w:t>
      </w:r>
    </w:p>
    <w:p w:rsidR="009E69D6" w:rsidRDefault="009E69D6" w:rsidP="007F3C76">
      <w:pPr>
        <w:pStyle w:val="Listaszerbekezds"/>
        <w:numPr>
          <w:ilvl w:val="0"/>
          <w:numId w:val="2"/>
        </w:numPr>
        <w:tabs>
          <w:tab w:val="right" w:pos="8789"/>
        </w:tabs>
      </w:pPr>
      <w:r w:rsidRPr="00EA0A2F">
        <w:rPr>
          <w:sz w:val="24"/>
        </w:rPr>
        <w:t>Írd ki kategóriánként, hány fő teljesített saját kategóriájának átlaga felett (idő alapján)!</w:t>
      </w:r>
    </w:p>
    <w:sectPr w:rsidR="009E69D6" w:rsidSect="00EA0A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AD2" w:rsidRDefault="00144AD2" w:rsidP="00144AD2">
      <w:pPr>
        <w:spacing w:after="0" w:line="240" w:lineRule="auto"/>
      </w:pPr>
      <w:r>
        <w:separator/>
      </w:r>
    </w:p>
  </w:endnote>
  <w:endnote w:type="continuationSeparator" w:id="0">
    <w:p w:rsidR="00144AD2" w:rsidRDefault="00144AD2" w:rsidP="0014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CC0FB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CC0FB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CC0FB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AD2" w:rsidRDefault="00144AD2" w:rsidP="00144AD2">
      <w:pPr>
        <w:spacing w:after="0" w:line="240" w:lineRule="auto"/>
      </w:pPr>
      <w:r>
        <w:separator/>
      </w:r>
    </w:p>
  </w:footnote>
  <w:footnote w:type="continuationSeparator" w:id="0">
    <w:p w:rsidR="00144AD2" w:rsidRDefault="00144AD2" w:rsidP="00144AD2">
      <w:pPr>
        <w:spacing w:after="0" w:line="240" w:lineRule="auto"/>
      </w:pPr>
      <w:r>
        <w:continuationSeparator/>
      </w:r>
    </w:p>
  </w:footnote>
  <w:footnote w:id="1">
    <w:p w:rsidR="00EA0A2F" w:rsidRDefault="00EA0A2F" w:rsidP="00EA0A2F">
      <w:pPr>
        <w:pStyle w:val="Lbjegyzetszveg"/>
      </w:pPr>
      <w:r w:rsidRPr="00144AD2">
        <w:rPr>
          <w:rStyle w:val="Lbjegyzet-hivatkozs"/>
          <w:sz w:val="16"/>
        </w:rPr>
        <w:footnoteRef/>
      </w:r>
      <w:r w:rsidRPr="00144AD2">
        <w:rPr>
          <w:sz w:val="16"/>
        </w:rPr>
        <w:t xml:space="preserve"> 2014.05.20-i emelt szintű informatikai alapismeretek érettségi alapján.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EA0A2F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6319330" o:spid="_x0000_s2050" type="#_x0000_t75" style="position:absolute;margin-left:0;margin-top:0;width:151.2pt;height:211.65pt;z-index:-251657216;mso-position-horizontal:center;mso-position-horizontal-relative:margin;mso-position-vertical:center;mso-position-vertical-relative:margin" o:allowincell="f">
          <v:imagedata r:id="rId1" o:title="cimer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EA0A2F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6319331" o:spid="_x0000_s2051" type="#_x0000_t75" style="position:absolute;margin-left:0;margin-top:0;width:151.2pt;height:211.65pt;z-index:-251656192;mso-position-horizontal:center;mso-position-horizontal-relative:margin;mso-position-vertical:center;mso-position-vertical-relative:margin" o:allowincell="f">
          <v:imagedata r:id="rId1" o:title="cimer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B0" w:rsidRDefault="00EA0A2F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6319329" o:spid="_x0000_s2049" type="#_x0000_t75" style="position:absolute;margin-left:0;margin-top:0;width:151.2pt;height:211.65pt;z-index:-251658240;mso-position-horizontal:center;mso-position-horizontal-relative:margin;mso-position-vertical:center;mso-position-vertical-relative:margin" o:allowincell="f">
          <v:imagedata r:id="rId1" o:title="cimer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3696"/>
    <w:multiLevelType w:val="hybridMultilevel"/>
    <w:tmpl w:val="92D8D3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2502"/>
    <w:multiLevelType w:val="hybridMultilevel"/>
    <w:tmpl w:val="92D8D3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91"/>
    <w:rsid w:val="0003152C"/>
    <w:rsid w:val="00144AD2"/>
    <w:rsid w:val="002241A6"/>
    <w:rsid w:val="004270E6"/>
    <w:rsid w:val="0043182F"/>
    <w:rsid w:val="00475DD1"/>
    <w:rsid w:val="004A5370"/>
    <w:rsid w:val="00530472"/>
    <w:rsid w:val="00581FF8"/>
    <w:rsid w:val="00667691"/>
    <w:rsid w:val="0067539A"/>
    <w:rsid w:val="00914AF7"/>
    <w:rsid w:val="009211E8"/>
    <w:rsid w:val="009715E4"/>
    <w:rsid w:val="009D74BD"/>
    <w:rsid w:val="009E69D6"/>
    <w:rsid w:val="009F6B06"/>
    <w:rsid w:val="00A76CFE"/>
    <w:rsid w:val="00A95097"/>
    <w:rsid w:val="00B57F7E"/>
    <w:rsid w:val="00CC0FB0"/>
    <w:rsid w:val="00DA7299"/>
    <w:rsid w:val="00EA0A2F"/>
    <w:rsid w:val="00EC65CC"/>
    <w:rsid w:val="00F6195B"/>
    <w:rsid w:val="00F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59DC8D"/>
  <w15:chartTrackingRefBased/>
  <w15:docId w15:val="{496C6C83-5F66-42F4-8CB4-91BB984D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152C"/>
  </w:style>
  <w:style w:type="paragraph" w:styleId="Cmsor1">
    <w:name w:val="heading 1"/>
    <w:basedOn w:val="Norml"/>
    <w:next w:val="Norml"/>
    <w:link w:val="Cmsor1Char"/>
    <w:uiPriority w:val="9"/>
    <w:qFormat/>
    <w:rsid w:val="000315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5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31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1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1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1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1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1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1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15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15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3152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03152C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152C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152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152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152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152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152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315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031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152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15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3152C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3152C"/>
    <w:rPr>
      <w:b/>
      <w:bCs/>
    </w:rPr>
  </w:style>
  <w:style w:type="character" w:styleId="Kiemels">
    <w:name w:val="Emphasis"/>
    <w:basedOn w:val="Bekezdsalapbettpusa"/>
    <w:uiPriority w:val="20"/>
    <w:qFormat/>
    <w:rsid w:val="0003152C"/>
    <w:rPr>
      <w:i/>
      <w:iCs/>
    </w:rPr>
  </w:style>
  <w:style w:type="paragraph" w:styleId="Nincstrkz">
    <w:name w:val="No Spacing"/>
    <w:uiPriority w:val="1"/>
    <w:qFormat/>
    <w:rsid w:val="0003152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315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152C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152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152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03152C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03152C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03152C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3152C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03152C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3152C"/>
    <w:pPr>
      <w:outlineLvl w:val="9"/>
    </w:pPr>
  </w:style>
  <w:style w:type="paragraph" w:styleId="Listaszerbekezds">
    <w:name w:val="List Paragraph"/>
    <w:basedOn w:val="Norml"/>
    <w:uiPriority w:val="34"/>
    <w:qFormat/>
    <w:rsid w:val="0003152C"/>
    <w:pPr>
      <w:ind w:left="720"/>
      <w:contextualSpacing/>
    </w:pPr>
  </w:style>
  <w:style w:type="table" w:styleId="Rcsostblzat">
    <w:name w:val="Table Grid"/>
    <w:basedOn w:val="Normltblzat"/>
    <w:uiPriority w:val="39"/>
    <w:rsid w:val="00A9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44AD2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44AD2"/>
  </w:style>
  <w:style w:type="character" w:styleId="Lbjegyzet-hivatkozs">
    <w:name w:val="footnote reference"/>
    <w:basedOn w:val="Bekezdsalapbettpusa"/>
    <w:uiPriority w:val="99"/>
    <w:semiHidden/>
    <w:unhideWhenUsed/>
    <w:rsid w:val="00144AD2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44AD2"/>
    <w:pPr>
      <w:spacing w:after="0" w:line="240" w:lineRule="auto"/>
    </w:p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44AD2"/>
  </w:style>
  <w:style w:type="character" w:styleId="Vgjegyzet-hivatkozs">
    <w:name w:val="endnote reference"/>
    <w:basedOn w:val="Bekezdsalapbettpusa"/>
    <w:uiPriority w:val="99"/>
    <w:semiHidden/>
    <w:unhideWhenUsed/>
    <w:rsid w:val="00144AD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CC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0FB0"/>
  </w:style>
  <w:style w:type="paragraph" w:styleId="llb">
    <w:name w:val="footer"/>
    <w:basedOn w:val="Norml"/>
    <w:link w:val="llbChar"/>
    <w:uiPriority w:val="99"/>
    <w:unhideWhenUsed/>
    <w:rsid w:val="00CC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ottra\Documents\Egy&#233;ni%20Office-sablonok\2016-2017%2000X%20Dolgozat%20sablon.dotx" TargetMode="External"/></Relationships>
</file>

<file path=word/theme/theme1.xml><?xml version="1.0" encoding="utf-8"?>
<a:theme xmlns:a="http://schemas.openxmlformats.org/drawingml/2006/main" name="Jedlik téma 2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edlik téma 2" id="{99F7D8B3-8BC4-477C-9897-28902F1BC03A}" vid="{C994D04D-BAE0-4648-B402-1AA51A96910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C390-9B68-4C05-95F2-FADF6DE3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2016-2017 00X Dolgozat sablon</Template>
  <TotalTime>191</TotalTime>
  <Pages>1</Pages>
  <Words>241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4</vt:i4>
      </vt:variant>
    </vt:vector>
  </HeadingPairs>
  <TitlesOfParts>
    <vt:vector size="5" baseType="lpstr">
      <vt:lpstr>Dolgozat</vt:lpstr>
      <vt:lpstr>Előkészítés</vt:lpstr>
      <vt:lpstr>Lekérdezések</vt:lpstr>
      <vt:lpstr>Bővítés</vt:lpstr>
      <vt:lpstr>Nehéz feladatok </vt:lpstr>
    </vt:vector>
  </TitlesOfParts>
  <Company>Jedlik Ányos Gépipari és Informatikai Középiskola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Dolgozat</dc:title>
  <dc:subject/>
  <dc:creator>Kottra Richárd</dc:creator>
  <cp:keywords>dolgozat;programozás;adatbázis- és szoftverfejelsztés;sablon;pontozás;eredmény;százalék</cp:keywords>
  <dc:description/>
  <cp:lastModifiedBy>Kottra Richárd</cp:lastModifiedBy>
  <cp:revision>14</cp:revision>
  <cp:lastPrinted>2016-12-09T10:30:00Z</cp:lastPrinted>
  <dcterms:created xsi:type="dcterms:W3CDTF">2016-12-02T10:03:00Z</dcterms:created>
  <dcterms:modified xsi:type="dcterms:W3CDTF">2017-11-20T10:41:00Z</dcterms:modified>
</cp:coreProperties>
</file>