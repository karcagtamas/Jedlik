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E8" w:rsidRPr="0003152C" w:rsidRDefault="009A6878" w:rsidP="0001320A">
      <w:pPr>
        <w:tabs>
          <w:tab w:val="center" w:pos="4536"/>
          <w:tab w:val="right" w:pos="9072"/>
        </w:tabs>
        <w:spacing w:after="0"/>
        <w:rPr>
          <w:sz w:val="28"/>
        </w:rPr>
      </w:pPr>
      <w:r>
        <w:rPr>
          <w:sz w:val="28"/>
        </w:rPr>
        <w:t>12</w:t>
      </w:r>
      <w:r w:rsidR="0003152C" w:rsidRPr="0003152C">
        <w:rPr>
          <w:sz w:val="28"/>
        </w:rPr>
        <w:t>ABCD</w:t>
      </w:r>
      <w:r w:rsidR="0003152C" w:rsidRPr="0003152C">
        <w:rPr>
          <w:sz w:val="28"/>
        </w:rPr>
        <w:tab/>
      </w:r>
      <w:r w:rsidRPr="009A6878">
        <w:rPr>
          <w:b/>
          <w:sz w:val="32"/>
        </w:rPr>
        <w:t>Adatbázis kezelés</w:t>
      </w:r>
      <w:r w:rsidR="0003152C" w:rsidRPr="0003152C">
        <w:rPr>
          <w:sz w:val="28"/>
        </w:rPr>
        <w:tab/>
      </w:r>
      <w:r w:rsidR="0003152C" w:rsidRPr="0003152C">
        <w:rPr>
          <w:sz w:val="28"/>
        </w:rPr>
        <w:fldChar w:fldCharType="begin"/>
      </w:r>
      <w:r w:rsidR="0003152C" w:rsidRPr="0003152C">
        <w:rPr>
          <w:sz w:val="28"/>
        </w:rPr>
        <w:instrText xml:space="preserve"> DATE   \* MERGEFORMAT </w:instrText>
      </w:r>
      <w:r w:rsidR="0003152C" w:rsidRPr="0003152C">
        <w:rPr>
          <w:sz w:val="28"/>
        </w:rPr>
        <w:fldChar w:fldCharType="separate"/>
      </w:r>
      <w:r w:rsidR="007C1B34">
        <w:rPr>
          <w:noProof/>
          <w:sz w:val="28"/>
        </w:rPr>
        <w:t>2017. 11. 08.</w:t>
      </w:r>
      <w:r w:rsidR="0003152C" w:rsidRPr="0003152C">
        <w:rPr>
          <w:sz w:val="28"/>
        </w:rPr>
        <w:fldChar w:fldCharType="end"/>
      </w:r>
    </w:p>
    <w:p w:rsidR="0003152C" w:rsidRPr="001D64E9" w:rsidRDefault="0003152C" w:rsidP="0001320A">
      <w:pPr>
        <w:pBdr>
          <w:bottom w:val="single" w:sz="4" w:space="1" w:color="auto"/>
        </w:pBdr>
        <w:tabs>
          <w:tab w:val="center" w:pos="4536"/>
          <w:tab w:val="right" w:pos="9072"/>
        </w:tabs>
      </w:pPr>
      <w:r w:rsidRPr="001D64E9">
        <w:tab/>
      </w:r>
      <w:r w:rsidR="00777491" w:rsidRPr="001D64E9">
        <w:t>Európai f</w:t>
      </w:r>
      <w:r w:rsidR="009A6878" w:rsidRPr="001D64E9">
        <w:t>oci</w:t>
      </w:r>
      <w:r w:rsidR="00777491" w:rsidRPr="001D64E9">
        <w:t xml:space="preserve"> bajnokság</w:t>
      </w:r>
    </w:p>
    <w:p w:rsidR="00777491" w:rsidRDefault="00777491" w:rsidP="00777491">
      <w:pPr>
        <w:jc w:val="both"/>
      </w:pPr>
      <w:r>
        <w:t>A következő feladatokban a 2017-es év európai futball bajnokságainak szereplőit tartalmazó adatbázissal kell dolgoznod.</w:t>
      </w:r>
    </w:p>
    <w:p w:rsidR="00777491" w:rsidRDefault="00777491" w:rsidP="0001320A">
      <w:pPr>
        <w:jc w:val="both"/>
      </w:pPr>
      <w:r>
        <w:t>Az adatbázis a következő táblákat tartalmazza:</w:t>
      </w:r>
    </w:p>
    <w:p w:rsidR="00777491" w:rsidRDefault="007C1B34" w:rsidP="0001320A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184.3pt">
            <v:imagedata r:id="rId5" o:title="2017-2018 EuroFoci - kapcsolatok"/>
          </v:shape>
        </w:pict>
      </w:r>
    </w:p>
    <w:p w:rsidR="0003152C" w:rsidRDefault="0003152C" w:rsidP="0001320A">
      <w:pPr>
        <w:pStyle w:val="Cmsor1"/>
        <w:spacing w:before="0"/>
      </w:pPr>
      <w:r>
        <w:t>Feladatok</w:t>
      </w:r>
    </w:p>
    <w:p w:rsidR="00777491" w:rsidRPr="00777491" w:rsidRDefault="00777491" w:rsidP="00777491">
      <w:pPr>
        <w:jc w:val="both"/>
      </w:pPr>
      <w:r>
        <w:t xml:space="preserve">A következő feladatokat megoldó SQL parancsokat </w:t>
      </w:r>
      <w:proofErr w:type="spellStart"/>
      <w:r>
        <w:t>rögzítsd</w:t>
      </w:r>
      <w:proofErr w:type="spellEnd"/>
      <w:r>
        <w:t xml:space="preserve"> a </w:t>
      </w:r>
      <w:proofErr w:type="spellStart"/>
      <w:r>
        <w:t>megoldasok.sql</w:t>
      </w:r>
      <w:proofErr w:type="spellEnd"/>
      <w:r>
        <w:t xml:space="preserve"> állományban a feladatok végén zárójelben jelölt sor alá! A javítás során csak ennek az állománynak a tartalmát értékelik. Ügyelj arra, hogy a lekérdezésekben pontosan a kívánt mezők szerepeljenek, felesleges mezőt ne jeleníts meg!</w:t>
      </w:r>
    </w:p>
    <w:p w:rsidR="00A95097" w:rsidRDefault="002B7064" w:rsidP="002B7064">
      <w:pPr>
        <w:tabs>
          <w:tab w:val="right" w:pos="8789"/>
        </w:tabs>
      </w:pPr>
      <w:r w:rsidRPr="009A6878">
        <w:rPr>
          <w:i/>
        </w:rPr>
        <w:t>Megjegyzésbe ír</w:t>
      </w:r>
      <w:r w:rsidR="00777491">
        <w:rPr>
          <w:i/>
        </w:rPr>
        <w:t>d</w:t>
      </w:r>
      <w:r w:rsidRPr="009A6878">
        <w:rPr>
          <w:i/>
        </w:rPr>
        <w:t xml:space="preserve"> bele a neved, osztályod, a mai napi </w:t>
      </w:r>
      <w:proofErr w:type="gramStart"/>
      <w:r w:rsidRPr="009A6878">
        <w:rPr>
          <w:i/>
        </w:rPr>
        <w:t>dátumot</w:t>
      </w:r>
      <w:proofErr w:type="gramEnd"/>
      <w:r w:rsidRPr="009A6878">
        <w:rPr>
          <w:i/>
        </w:rPr>
        <w:t>, gépszámodat!</w:t>
      </w:r>
    </w:p>
    <w:p w:rsidR="0003152C" w:rsidRPr="00777491" w:rsidRDefault="002B7064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 w:rsidRPr="002B7064">
        <w:t>Hoz</w:t>
      </w:r>
      <w:r w:rsidR="00777491">
        <w:t>d</w:t>
      </w:r>
      <w:r w:rsidRPr="002B7064">
        <w:t xml:space="preserve"> létre a </w:t>
      </w:r>
      <w:proofErr w:type="gramStart"/>
      <w:r w:rsidRPr="002B7064">
        <w:t>lokális</w:t>
      </w:r>
      <w:proofErr w:type="gramEnd"/>
      <w:r w:rsidRPr="002B7064">
        <w:t xml:space="preserve"> SQL szerveren </w:t>
      </w:r>
      <w:r>
        <w:t>eurofoci2017</w:t>
      </w:r>
      <w:r w:rsidRPr="002B7064">
        <w:t xml:space="preserve"> néven adatbázist! Az adatbázis</w:t>
      </w:r>
      <w:r>
        <w:t xml:space="preserve"> </w:t>
      </w:r>
      <w:r w:rsidRPr="002B7064">
        <w:t>alapértelmezett rendezési sorrendje a magyar szabályok szerinti legyen! Ha az által</w:t>
      </w:r>
      <w:r w:rsidR="00777491">
        <w:t>ad</w:t>
      </w:r>
      <w:r>
        <w:t xml:space="preserve"> </w:t>
      </w:r>
      <w:r w:rsidRPr="002B7064">
        <w:t>választott SQL szervernél nem alapértelmezés az UTF-8 kódolás, akkor azt is állíts</w:t>
      </w:r>
      <w:r w:rsidR="00777491">
        <w:t>d</w:t>
      </w:r>
      <w:r w:rsidRPr="002B7064">
        <w:t xml:space="preserve"> be</w:t>
      </w:r>
      <w:r>
        <w:t xml:space="preserve"> </w:t>
      </w:r>
      <w:r w:rsidRPr="002B7064">
        <w:t xml:space="preserve">alapértelmezettnek az adatbázis létrehozásánál! </w:t>
      </w:r>
      <w:r w:rsidRPr="00747610">
        <w:rPr>
          <w:b/>
        </w:rPr>
        <w:t>(1. feladat:)</w:t>
      </w:r>
      <w:r w:rsidR="00777491">
        <w:rPr>
          <w:b/>
        </w:rPr>
        <w:tab/>
        <w:t>2p</w:t>
      </w:r>
    </w:p>
    <w:p w:rsidR="002B7064" w:rsidRDefault="002B7064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 w:rsidRPr="002B7064">
        <w:t xml:space="preserve">A </w:t>
      </w:r>
      <w:proofErr w:type="spellStart"/>
      <w:r w:rsidRPr="00747610">
        <w:rPr>
          <w:b/>
        </w:rPr>
        <w:t>tablak.sql</w:t>
      </w:r>
      <w:proofErr w:type="spellEnd"/>
      <w:r w:rsidRPr="002B7064">
        <w:t xml:space="preserve"> és az </w:t>
      </w:r>
      <w:proofErr w:type="spellStart"/>
      <w:r w:rsidRPr="00747610">
        <w:rPr>
          <w:b/>
        </w:rPr>
        <w:t>adatok.sql</w:t>
      </w:r>
      <w:proofErr w:type="spellEnd"/>
      <w:r w:rsidRPr="002B7064">
        <w:t xml:space="preserve"> állományok tartalmazzák a táblákat létrehozó, valamint az adatokat a táblába beszúró SQL parancsokat! Futtas</w:t>
      </w:r>
      <w:r w:rsidR="00777491">
        <w:t>d</w:t>
      </w:r>
      <w:r w:rsidRPr="002B7064">
        <w:t xml:space="preserve"> a </w:t>
      </w:r>
      <w:proofErr w:type="gramStart"/>
      <w:r w:rsidRPr="002B7064">
        <w:t>lokális</w:t>
      </w:r>
      <w:proofErr w:type="gramEnd"/>
      <w:r w:rsidRPr="002B7064">
        <w:t xml:space="preserve"> SQL szerveren elsőként a </w:t>
      </w:r>
      <w:proofErr w:type="spellStart"/>
      <w:r w:rsidRPr="00747610">
        <w:rPr>
          <w:b/>
        </w:rPr>
        <w:t>tablak.sql</w:t>
      </w:r>
      <w:proofErr w:type="spellEnd"/>
      <w:r w:rsidRPr="002B7064">
        <w:t xml:space="preserve">, majd az </w:t>
      </w:r>
      <w:proofErr w:type="spellStart"/>
      <w:r w:rsidRPr="00747610">
        <w:rPr>
          <w:b/>
        </w:rPr>
        <w:t>adatok.sql</w:t>
      </w:r>
      <w:proofErr w:type="spellEnd"/>
      <w:r w:rsidRPr="002B7064">
        <w:t xml:space="preserve"> parancsfájlt!</w:t>
      </w:r>
    </w:p>
    <w:p w:rsidR="00057C5D" w:rsidRDefault="00057C5D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>
        <w:t xml:space="preserve">Az ábra alapján </w:t>
      </w:r>
      <w:proofErr w:type="spellStart"/>
      <w:r w:rsidR="0001320A">
        <w:t>módosítsd</w:t>
      </w:r>
      <w:proofErr w:type="spellEnd"/>
      <w:r w:rsidR="0001320A">
        <w:t xml:space="preserve"> a meglévő adatbázis szerkezetet és </w:t>
      </w:r>
      <w:r>
        <w:t>állíts</w:t>
      </w:r>
      <w:r w:rsidR="0001320A">
        <w:t>d</w:t>
      </w:r>
      <w:r>
        <w:t xml:space="preserve"> be a táblák elsődleges és idegen kulcsait</w:t>
      </w:r>
      <w:r w:rsidR="0001320A">
        <w:t>, hozd létre a kapcsolatokat</w:t>
      </w:r>
      <w:r>
        <w:t>!</w:t>
      </w:r>
      <w:r w:rsidRPr="00057C5D">
        <w:rPr>
          <w:b/>
        </w:rPr>
        <w:t xml:space="preserve"> (</w:t>
      </w:r>
      <w:r w:rsidR="007C1B34">
        <w:rPr>
          <w:b/>
        </w:rPr>
        <w:t>3</w:t>
      </w:r>
      <w:r w:rsidR="0001320A">
        <w:rPr>
          <w:b/>
        </w:rPr>
        <w:t>. feladat:</w:t>
      </w:r>
      <w:r w:rsidRPr="00057C5D">
        <w:rPr>
          <w:b/>
        </w:rPr>
        <w:t>)</w:t>
      </w:r>
      <w:r w:rsidR="003627E1">
        <w:rPr>
          <w:b/>
        </w:rPr>
        <w:tab/>
        <w:t>4p</w:t>
      </w:r>
    </w:p>
    <w:p w:rsidR="002B7064" w:rsidRPr="00777491" w:rsidRDefault="00777491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bookmarkStart w:id="0" w:name="OLE_LINK1"/>
      <w:r>
        <w:t>Készíts</w:t>
      </w:r>
      <w:r w:rsidR="002B7064">
        <w:t xml:space="preserve"> lekérdezést, amely megadja a stadionok nevét és nézők maximális számát! A lekérdezésben minden </w:t>
      </w:r>
      <w:r w:rsidR="00747610">
        <w:t xml:space="preserve">stadion </w:t>
      </w:r>
      <w:r w:rsidR="002B7064">
        <w:t xml:space="preserve">neve egyszer jelenjen meg </w:t>
      </w:r>
      <w:r w:rsidR="00747610">
        <w:t>nézőszám szerint csökkenő sorrendben</w:t>
      </w:r>
      <w:r w:rsidR="002B7064">
        <w:t xml:space="preserve">! </w:t>
      </w:r>
      <w:r w:rsidR="002B7064" w:rsidRPr="00747610">
        <w:rPr>
          <w:b/>
        </w:rPr>
        <w:t>(</w:t>
      </w:r>
      <w:r w:rsidR="007C1B34">
        <w:rPr>
          <w:b/>
        </w:rPr>
        <w:t>4</w:t>
      </w:r>
      <w:r w:rsidR="002B7064" w:rsidRPr="00747610">
        <w:rPr>
          <w:b/>
        </w:rPr>
        <w:t>. feladat:)</w:t>
      </w:r>
      <w:r>
        <w:rPr>
          <w:b/>
        </w:rPr>
        <w:tab/>
      </w:r>
      <w:r w:rsidR="001D64E9">
        <w:rPr>
          <w:b/>
        </w:rPr>
        <w:t>2p</w:t>
      </w:r>
    </w:p>
    <w:p w:rsidR="00747610" w:rsidRPr="00747610" w:rsidRDefault="00747610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>
        <w:t xml:space="preserve">Készíts lekérdezést, amely megadja a </w:t>
      </w:r>
      <w:r w:rsidRPr="00777491">
        <w:rPr>
          <w:i/>
        </w:rPr>
        <w:t>Liverpool FC</w:t>
      </w:r>
      <w:r>
        <w:t xml:space="preserve"> j</w:t>
      </w:r>
      <w:r w:rsidR="00777491">
        <w:t>átékosainak nevét és értékét</w:t>
      </w:r>
      <w:r>
        <w:t xml:space="preserve">! A lekérdezés név szerinti ABC sorrendben jelenjen meg! </w:t>
      </w:r>
      <w:r w:rsidR="007C1B34">
        <w:rPr>
          <w:b/>
        </w:rPr>
        <w:t>(5</w:t>
      </w:r>
      <w:r w:rsidRPr="00747610">
        <w:rPr>
          <w:b/>
        </w:rPr>
        <w:t>. feladat:)</w:t>
      </w:r>
      <w:r w:rsidR="001D64E9">
        <w:rPr>
          <w:b/>
        </w:rPr>
        <w:tab/>
        <w:t>2p</w:t>
      </w:r>
    </w:p>
    <w:p w:rsidR="00747610" w:rsidRDefault="00747610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 w:rsidRPr="00747610">
        <w:t>Készíts</w:t>
      </w:r>
      <w:r>
        <w:t xml:space="preserve"> lekérdezést</w:t>
      </w:r>
      <w:r w:rsidR="00777491">
        <w:t>,</w:t>
      </w:r>
      <w:r>
        <w:t xml:space="preserve"> amely me</w:t>
      </w:r>
      <w:r w:rsidR="00777491">
        <w:t xml:space="preserve">gadja, </w:t>
      </w:r>
      <w:r>
        <w:t>bajnokságonként hány csapat játszik (az adatbázis szerint…)</w:t>
      </w:r>
      <w:r w:rsidR="00EE1BA6">
        <w:t xml:space="preserve">! </w:t>
      </w:r>
      <w:r w:rsidR="00EE1BA6" w:rsidRPr="00EE1BA6">
        <w:rPr>
          <w:b/>
        </w:rPr>
        <w:t>(</w:t>
      </w:r>
      <w:r w:rsidR="007C1B34">
        <w:rPr>
          <w:b/>
        </w:rPr>
        <w:t>6</w:t>
      </w:r>
      <w:r w:rsidR="00777491">
        <w:rPr>
          <w:b/>
        </w:rPr>
        <w:t>. feladat:</w:t>
      </w:r>
      <w:r w:rsidR="00EE1BA6" w:rsidRPr="00EE1BA6">
        <w:rPr>
          <w:b/>
        </w:rPr>
        <w:t>)</w:t>
      </w:r>
      <w:r w:rsidR="001D64E9">
        <w:rPr>
          <w:b/>
        </w:rPr>
        <w:tab/>
        <w:t>3p</w:t>
      </w:r>
    </w:p>
    <w:p w:rsidR="00EE1BA6" w:rsidRPr="00133A22" w:rsidRDefault="00EE1BA6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>
        <w:t xml:space="preserve">Készíts lekérdezést, amely </w:t>
      </w:r>
      <w:r w:rsidR="00777491">
        <w:t xml:space="preserve">megadja, </w:t>
      </w:r>
      <w:r>
        <w:t xml:space="preserve">bajnokságonként hány </w:t>
      </w:r>
      <w:r w:rsidR="00133A22">
        <w:t>játékosnak nem ismert a szerződése (</w:t>
      </w:r>
      <w:proofErr w:type="gramStart"/>
      <w:r w:rsidR="00133A22" w:rsidRPr="00133A22">
        <w:rPr>
          <w:i/>
        </w:rPr>
        <w:t>null</w:t>
      </w:r>
      <w:proofErr w:type="gramEnd"/>
      <w:r w:rsidR="00133A22">
        <w:t xml:space="preserve">)! </w:t>
      </w:r>
      <w:r w:rsidR="00133A22" w:rsidRPr="00133A22">
        <w:rPr>
          <w:b/>
        </w:rPr>
        <w:t>(</w:t>
      </w:r>
      <w:r w:rsidR="007C1B34">
        <w:rPr>
          <w:b/>
        </w:rPr>
        <w:t>7</w:t>
      </w:r>
      <w:r w:rsidR="00777491">
        <w:rPr>
          <w:b/>
        </w:rPr>
        <w:t>. feladat:</w:t>
      </w:r>
      <w:r w:rsidR="00133A22" w:rsidRPr="00133A22">
        <w:rPr>
          <w:b/>
        </w:rPr>
        <w:t>)</w:t>
      </w:r>
      <w:r w:rsidR="001D64E9">
        <w:rPr>
          <w:b/>
        </w:rPr>
        <w:tab/>
        <w:t>4p</w:t>
      </w:r>
    </w:p>
    <w:p w:rsidR="00133A22" w:rsidRPr="00133A22" w:rsidRDefault="00133A22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>
        <w:t>Készíts lekérdezést</w:t>
      </w:r>
      <w:r w:rsidR="00777491">
        <w:t>,</w:t>
      </w:r>
      <w:r>
        <w:t xml:space="preserve"> amely megadja a legrégebbi stadion nevét, városát és építésének </w:t>
      </w:r>
      <w:proofErr w:type="gramStart"/>
      <w:r>
        <w:t>dátumát</w:t>
      </w:r>
      <w:proofErr w:type="gramEnd"/>
      <w:r>
        <w:t xml:space="preserve"> </w:t>
      </w:r>
      <w:r w:rsidRPr="00133A22">
        <w:rPr>
          <w:b/>
        </w:rPr>
        <w:t>(</w:t>
      </w:r>
      <w:r w:rsidR="007C1B34">
        <w:rPr>
          <w:b/>
        </w:rPr>
        <w:t>8</w:t>
      </w:r>
      <w:r w:rsidRPr="00133A22">
        <w:rPr>
          <w:b/>
        </w:rPr>
        <w:t>. feladat: )</w:t>
      </w:r>
      <w:r w:rsidR="001D64E9">
        <w:rPr>
          <w:b/>
        </w:rPr>
        <w:tab/>
        <w:t>3p</w:t>
      </w:r>
    </w:p>
    <w:p w:rsidR="00133A22" w:rsidRPr="00133A22" w:rsidRDefault="00133A22" w:rsidP="00777491">
      <w:pPr>
        <w:pStyle w:val="Listaszerbekezds"/>
        <w:numPr>
          <w:ilvl w:val="0"/>
          <w:numId w:val="2"/>
        </w:numPr>
        <w:tabs>
          <w:tab w:val="right" w:pos="9072"/>
        </w:tabs>
        <w:jc w:val="both"/>
      </w:pPr>
      <w:r>
        <w:t>Készíts lekérdezést, amely megadja, m</w:t>
      </w:r>
      <w:r w:rsidRPr="00133A22">
        <w:t>elyik</w:t>
      </w:r>
      <w:r>
        <w:t xml:space="preserve"> országokban van több mint 40 ballábas focista! </w:t>
      </w:r>
      <w:r w:rsidRPr="00133A22">
        <w:rPr>
          <w:b/>
        </w:rPr>
        <w:t>(</w:t>
      </w:r>
      <w:r w:rsidR="007C1B34">
        <w:rPr>
          <w:b/>
        </w:rPr>
        <w:t>9</w:t>
      </w:r>
      <w:bookmarkStart w:id="1" w:name="_GoBack"/>
      <w:bookmarkEnd w:id="1"/>
      <w:r w:rsidRPr="00133A22">
        <w:rPr>
          <w:b/>
        </w:rPr>
        <w:t>. fe</w:t>
      </w:r>
      <w:r w:rsidR="00777491">
        <w:rPr>
          <w:b/>
        </w:rPr>
        <w:t>ladat:</w:t>
      </w:r>
      <w:r w:rsidRPr="00133A22">
        <w:rPr>
          <w:b/>
        </w:rPr>
        <w:t>)</w:t>
      </w:r>
      <w:bookmarkEnd w:id="0"/>
      <w:r w:rsidR="001D64E9">
        <w:rPr>
          <w:b/>
        </w:rPr>
        <w:tab/>
        <w:t>4p</w:t>
      </w:r>
    </w:p>
    <w:p w:rsidR="00A95097" w:rsidRDefault="00A95097" w:rsidP="002B7064">
      <w:pPr>
        <w:tabs>
          <w:tab w:val="right" w:pos="8789"/>
        </w:tabs>
      </w:pPr>
      <w:r w:rsidRPr="002B7064">
        <w:t xml:space="preserve">Töltsd fel a kész feladatot </w:t>
      </w:r>
      <w:proofErr w:type="spellStart"/>
      <w:r w:rsidRPr="002B7064">
        <w:t>moodleba</w:t>
      </w:r>
      <w:proofErr w:type="spellEnd"/>
      <w:r w:rsidRPr="002B7064">
        <w:t>, határidőre!</w:t>
      </w:r>
      <w:r w:rsidRPr="002B7064">
        <w:tab/>
      </w:r>
    </w:p>
    <w:p w:rsidR="00A95097" w:rsidRPr="001D64E9" w:rsidRDefault="003627E1" w:rsidP="001D64E9">
      <w:pPr>
        <w:pBdr>
          <w:top w:val="single" w:sz="4" w:space="1" w:color="auto"/>
        </w:pBdr>
        <w:tabs>
          <w:tab w:val="right" w:pos="9072"/>
        </w:tabs>
        <w:rPr>
          <w:b/>
        </w:rPr>
      </w:pPr>
      <w:r>
        <w:rPr>
          <w:b/>
        </w:rPr>
        <w:t>Összesen:</w:t>
      </w:r>
      <w:r>
        <w:rPr>
          <w:b/>
        </w:rPr>
        <w:tab/>
        <w:t>24</w:t>
      </w:r>
      <w:r w:rsidR="001D64E9" w:rsidRPr="001D64E9">
        <w:rPr>
          <w:b/>
        </w:rPr>
        <w:t>p</w:t>
      </w:r>
    </w:p>
    <w:sectPr w:rsidR="00A95097" w:rsidRPr="001D64E9" w:rsidSect="001D64E9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F22"/>
    <w:multiLevelType w:val="hybridMultilevel"/>
    <w:tmpl w:val="FE802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696"/>
    <w:multiLevelType w:val="hybridMultilevel"/>
    <w:tmpl w:val="92D8D3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78"/>
    <w:rsid w:val="0001320A"/>
    <w:rsid w:val="0003152C"/>
    <w:rsid w:val="00057C5D"/>
    <w:rsid w:val="00133A22"/>
    <w:rsid w:val="001D64E9"/>
    <w:rsid w:val="002042C7"/>
    <w:rsid w:val="002241A6"/>
    <w:rsid w:val="002B7064"/>
    <w:rsid w:val="003627E1"/>
    <w:rsid w:val="004A5370"/>
    <w:rsid w:val="00747610"/>
    <w:rsid w:val="00777491"/>
    <w:rsid w:val="007C1B34"/>
    <w:rsid w:val="009211E8"/>
    <w:rsid w:val="009A5F5F"/>
    <w:rsid w:val="009A6878"/>
    <w:rsid w:val="00A95097"/>
    <w:rsid w:val="00B57F7E"/>
    <w:rsid w:val="00EE1BA6"/>
    <w:rsid w:val="00F13016"/>
    <w:rsid w:val="00F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07D659"/>
  <w15:chartTrackingRefBased/>
  <w15:docId w15:val="{8FCB180C-DDC4-4DB9-8016-8FD53F12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B7064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315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5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31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1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1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15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15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15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15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15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15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3152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03152C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152C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152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152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152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152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152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315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031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152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315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3152C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3152C"/>
    <w:rPr>
      <w:b/>
      <w:bCs/>
    </w:rPr>
  </w:style>
  <w:style w:type="character" w:styleId="Kiemels">
    <w:name w:val="Emphasis"/>
    <w:basedOn w:val="Bekezdsalapbettpusa"/>
    <w:uiPriority w:val="20"/>
    <w:qFormat/>
    <w:rsid w:val="0003152C"/>
    <w:rPr>
      <w:i/>
      <w:iCs/>
    </w:rPr>
  </w:style>
  <w:style w:type="paragraph" w:styleId="Nincstrkz">
    <w:name w:val="No Spacing"/>
    <w:uiPriority w:val="1"/>
    <w:qFormat/>
    <w:rsid w:val="0003152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315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3152C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152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152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03152C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03152C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03152C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3152C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03152C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3152C"/>
    <w:pPr>
      <w:outlineLvl w:val="9"/>
    </w:pPr>
  </w:style>
  <w:style w:type="paragraph" w:styleId="Listaszerbekezds">
    <w:name w:val="List Paragraph"/>
    <w:basedOn w:val="Norml"/>
    <w:uiPriority w:val="34"/>
    <w:qFormat/>
    <w:rsid w:val="0003152C"/>
    <w:pPr>
      <w:ind w:left="720"/>
      <w:contextualSpacing/>
    </w:pPr>
  </w:style>
  <w:style w:type="table" w:styleId="Rcsostblzat">
    <w:name w:val="Table Grid"/>
    <w:basedOn w:val="Normltblzat"/>
    <w:uiPriority w:val="39"/>
    <w:rsid w:val="00A9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AN&#193;ROK\Kottra%20Rich&#225;rd\2016-2017%2000X%20Dolgozat%20sablon.dotx" TargetMode="External"/></Relationships>
</file>

<file path=word/theme/theme1.xml><?xml version="1.0" encoding="utf-8"?>
<a:theme xmlns:a="http://schemas.openxmlformats.org/drawingml/2006/main" name="Jedlik téma 2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edlik téma 2" id="{99F7D8B3-8BC4-477C-9897-28902F1BC03A}" vid="{C994D04D-BAE0-4648-B402-1AA51A96910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2016-2017 00X Dolgozat sablon</Template>
  <TotalTime>144</TotalTime>
  <Pages>1</Pages>
  <Words>278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</vt:i4>
      </vt:variant>
    </vt:vector>
  </HeadingPairs>
  <TitlesOfParts>
    <vt:vector size="2" baseType="lpstr">
      <vt:lpstr>Dolgozat</vt:lpstr>
      <vt:lpstr>Feladatok</vt:lpstr>
    </vt:vector>
  </TitlesOfParts>
  <Company>Jedlik Ányos Gépipari és Informatikai Középiskola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Dolgozat</dc:title>
  <dc:subject/>
  <dc:creator>Kottra Richárd</dc:creator>
  <cp:keywords>dolgozat;programozás;adatbázis- és szoftverfejelsztés;sablon;pontozás;eredmény;százalék</cp:keywords>
  <dc:description/>
  <cp:lastModifiedBy>Kottra Richárd</cp:lastModifiedBy>
  <cp:revision>6</cp:revision>
  <dcterms:created xsi:type="dcterms:W3CDTF">2017-11-08T07:00:00Z</dcterms:created>
  <dcterms:modified xsi:type="dcterms:W3CDTF">2017-11-08T09:46:00Z</dcterms:modified>
</cp:coreProperties>
</file>